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09E3" w14:textId="77777777" w:rsidR="00916E6B" w:rsidRDefault="00DF474B">
      <w:r>
        <w:rPr>
          <w:lang w:val="en-US"/>
        </w:rPr>
        <w:tab/>
      </w:r>
      <w:r>
        <w:t>Doelgroep: Student (i.v.m. inlogpagina van studenten)</w:t>
      </w:r>
    </w:p>
    <w:p w14:paraId="6DD91690" w14:textId="77777777" w:rsidR="00916E6B" w:rsidRDefault="00DF474B">
      <w:r>
        <w:tab/>
        <w:t xml:space="preserve">Age: 18 – 60 </w:t>
      </w:r>
    </w:p>
    <w:p w14:paraId="3C438EFE" w14:textId="77777777" w:rsidR="00916E6B" w:rsidRDefault="00916E6B">
      <w:pPr>
        <w:rPr>
          <w:b/>
          <w:bCs/>
          <w:lang w:val="en-US"/>
        </w:rPr>
      </w:pPr>
    </w:p>
    <w:p w14:paraId="06D189B5" w14:textId="77777777" w:rsidR="00916E6B" w:rsidRDefault="00DF474B">
      <w:pPr>
        <w:pStyle w:val="Kop1"/>
        <w:rPr>
          <w:lang w:val="en-US"/>
        </w:rPr>
      </w:pPr>
      <w:r>
        <w:rPr>
          <w:lang w:val="en-US"/>
        </w:rPr>
        <w:t>Persona:</w:t>
      </w:r>
    </w:p>
    <w:p w14:paraId="2F9C99A8" w14:textId="77777777" w:rsidR="00916E6B" w:rsidRDefault="00DF474B">
      <w:pPr>
        <w:ind w:left="720"/>
      </w:pPr>
      <w:r>
        <w:t xml:space="preserve">Mark hij is 20, heeft de opleiding HBO Communicatie niet afgerond – waarom: vond het toch niet leuk. Heeft gekozen voor TechGrounds: omdat hij een </w:t>
      </w:r>
      <w:r>
        <w:t>toekomst ziet in IT. Hobby: voetbal &amp; programmeren.</w:t>
      </w:r>
    </w:p>
    <w:p w14:paraId="25BF7EA6" w14:textId="77777777" w:rsidR="00916E6B" w:rsidRDefault="00DF474B">
      <w:pPr>
        <w:pStyle w:val="Ondertitel"/>
      </w:pPr>
      <w:r>
        <w:t xml:space="preserve">Happy: </w:t>
      </w:r>
    </w:p>
    <w:p w14:paraId="3E6A7E1F" w14:textId="77777777" w:rsidR="00916E6B" w:rsidRDefault="00DF474B">
      <w:r>
        <w:tab/>
        <w:t>Mail in kunnen typen</w:t>
      </w:r>
    </w:p>
    <w:p w14:paraId="1675409C" w14:textId="77777777" w:rsidR="00916E6B" w:rsidRDefault="00DF474B">
      <w:r>
        <w:tab/>
      </w:r>
      <w:r>
        <w:rPr>
          <w:lang w:val="en-US"/>
        </w:rPr>
        <w:t xml:space="preserve">Watchword </w:t>
      </w:r>
      <w:proofErr w:type="spellStart"/>
      <w:r>
        <w:rPr>
          <w:lang w:val="en-US"/>
        </w:rPr>
        <w:t>werkt</w:t>
      </w:r>
      <w:proofErr w:type="spellEnd"/>
    </w:p>
    <w:p w14:paraId="2B3C4FE1" w14:textId="77777777" w:rsidR="00916E6B" w:rsidRDefault="00DF474B">
      <w:pPr>
        <w:rPr>
          <w:lang w:val="en-US"/>
        </w:rPr>
      </w:pPr>
      <w:r>
        <w:rPr>
          <w:lang w:val="en-US"/>
        </w:rPr>
        <w:tab/>
        <w:t xml:space="preserve">Je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inloggen</w:t>
      </w:r>
      <w:proofErr w:type="spellEnd"/>
    </w:p>
    <w:p w14:paraId="43D12ED9" w14:textId="77777777" w:rsidR="00916E6B" w:rsidRDefault="00916E6B">
      <w:pPr>
        <w:rPr>
          <w:lang w:val="en-US"/>
        </w:rPr>
      </w:pPr>
    </w:p>
    <w:p w14:paraId="4AFF18F1" w14:textId="77777777" w:rsidR="00916E6B" w:rsidRDefault="00DF474B">
      <w:pPr>
        <w:pStyle w:val="Ondertitel"/>
      </w:pPr>
      <w:r>
        <w:t>Wat merk Mark op vanuit zijn programmeer kennis?</w:t>
      </w:r>
    </w:p>
    <w:p w14:paraId="376CB4C9" w14:textId="77777777" w:rsidR="00916E6B" w:rsidRDefault="00DF474B">
      <w:r>
        <w:tab/>
        <w:t>Hij ziet dat er geen optie is om de wachtwoord te resetten.</w:t>
      </w:r>
    </w:p>
    <w:p w14:paraId="606057B0" w14:textId="77777777" w:rsidR="00916E6B" w:rsidRDefault="00DF474B">
      <w:r>
        <w:tab/>
        <w:t>Wachtwoord is geheim: met bo</w:t>
      </w:r>
      <w:r>
        <w:t>lletjes/special characters</w:t>
      </w:r>
    </w:p>
    <w:p w14:paraId="6B10DE84" w14:textId="77777777" w:rsidR="00916E6B" w:rsidRDefault="00DF474B">
      <w:r>
        <w:tab/>
        <w:t>Tekst log in staat niet gecentreerd</w:t>
      </w:r>
    </w:p>
    <w:p w14:paraId="01355728" w14:textId="77777777" w:rsidR="00916E6B" w:rsidRDefault="00DF474B">
      <w:r>
        <w:tab/>
        <w:t>Logo is deels afgesneden aan beide kanten</w:t>
      </w:r>
    </w:p>
    <w:p w14:paraId="765D4DE7" w14:textId="77777777" w:rsidR="00916E6B" w:rsidRDefault="00DF474B">
      <w:r>
        <w:tab/>
        <w:t>Email &amp; wachtwoord invoer eindigen met “ : “</w:t>
      </w:r>
    </w:p>
    <w:p w14:paraId="748295D8" w14:textId="77777777" w:rsidR="00916E6B" w:rsidRDefault="00DF474B">
      <w:r>
        <w:tab/>
        <w:t>Wat als de pagina niet laad, dan verwacht je een ERROR message.</w:t>
      </w:r>
    </w:p>
    <w:p w14:paraId="50BB7FAC" w14:textId="77777777" w:rsidR="00916E6B" w:rsidRDefault="00DF474B">
      <w:r>
        <w:tab/>
        <w:t xml:space="preserve">Wat als mijn internet </w:t>
      </w:r>
      <w:r>
        <w:t>connectie weg valt, dan verwacht je een ERROR message.</w:t>
      </w:r>
    </w:p>
    <w:p w14:paraId="441DBB3B" w14:textId="77777777" w:rsidR="00916E6B" w:rsidRDefault="00DF474B">
      <w:r>
        <w:tab/>
        <w:t>Wat gebeurd er als je een button 2x klikt, wat gebeurd er dan met mijn pagina?</w:t>
      </w:r>
    </w:p>
    <w:p w14:paraId="43A4A6CB" w14:textId="77777777" w:rsidR="00916E6B" w:rsidRDefault="00916E6B"/>
    <w:p w14:paraId="1E9F83DA" w14:textId="77777777" w:rsidR="00916E6B" w:rsidRDefault="00DF474B">
      <w:pPr>
        <w:pStyle w:val="Ondertitel"/>
      </w:pPr>
      <w:r>
        <w:t>Wat verwacht Mark dat hij kan doen met de inlogpagina?</w:t>
      </w:r>
    </w:p>
    <w:p w14:paraId="68920E52" w14:textId="77777777" w:rsidR="00916E6B" w:rsidRDefault="00DF474B">
      <w:r>
        <w:tab/>
        <w:t>Als hij op log in drukt dan gaat hij naar een inlogpagina</w:t>
      </w:r>
    </w:p>
    <w:p w14:paraId="463C4E9C" w14:textId="77777777" w:rsidR="00916E6B" w:rsidRDefault="00DF474B">
      <w:r>
        <w:tab/>
        <w:t>Als h</w:t>
      </w:r>
      <w:r>
        <w:t>ij iets verkeerds heeft ingetypt, dan verwacht hij een melding</w:t>
      </w:r>
    </w:p>
    <w:p w14:paraId="12A082F4" w14:textId="77777777" w:rsidR="00916E6B" w:rsidRDefault="00DF474B">
      <w:r>
        <w:tab/>
        <w:t>Hij ziet dat er geen optie is om de wachtwoord te resetten.</w:t>
      </w:r>
    </w:p>
    <w:p w14:paraId="32CC7AAC" w14:textId="77777777" w:rsidR="00916E6B" w:rsidRDefault="00DF474B">
      <w:r>
        <w:tab/>
        <w:t>Dat hij niet kan inloggen met foute gegevens</w:t>
      </w:r>
    </w:p>
    <w:p w14:paraId="698ADC84" w14:textId="77777777" w:rsidR="00916E6B" w:rsidRDefault="00DF474B">
      <w:r>
        <w:tab/>
        <w:t>Past dit in de huisstijl van TechGrounds?</w:t>
      </w:r>
    </w:p>
    <w:p w14:paraId="0F3AB176" w14:textId="77777777" w:rsidR="00916E6B" w:rsidRDefault="00DF474B">
      <w:r>
        <w:tab/>
        <w:t>Mark vraagt zich af of hij bij elke log in</w:t>
      </w:r>
      <w:r>
        <w:t xml:space="preserve"> zijn gegevens opnieuw moet invullen?</w:t>
      </w:r>
    </w:p>
    <w:p w14:paraId="59B6B8DC" w14:textId="77777777" w:rsidR="00916E6B" w:rsidRDefault="00DF474B">
      <w:r>
        <w:tab/>
        <w:t>Hij vraagt zich ook af of google zijn gegevens mag onthouden.</w:t>
      </w:r>
    </w:p>
    <w:p w14:paraId="51DEA437" w14:textId="77777777" w:rsidR="00916E6B" w:rsidRDefault="00916E6B"/>
    <w:p w14:paraId="654EB914" w14:textId="77777777" w:rsidR="00916E6B" w:rsidRDefault="00916E6B"/>
    <w:p w14:paraId="181F3213" w14:textId="77777777" w:rsidR="00916E6B" w:rsidRDefault="00DF474B">
      <w:pPr>
        <w:pStyle w:val="Ondertitel"/>
      </w:pPr>
      <w:r>
        <w:lastRenderedPageBreak/>
        <w:t>Wat merk Mark op vanuit zijn communicatie kennis?</w:t>
      </w:r>
    </w:p>
    <w:p w14:paraId="7FD0B567" w14:textId="77777777" w:rsidR="00916E6B" w:rsidRDefault="00DF474B">
      <w:r>
        <w:tab/>
        <w:t>Is dit duidelijk voor mensen die kleurenblind zijn?</w:t>
      </w:r>
    </w:p>
    <w:p w14:paraId="04CC1A98" w14:textId="77777777" w:rsidR="00916E6B" w:rsidRDefault="00DF474B">
      <w:r>
        <w:tab/>
        <w:t>Tekst kan te dun zijn en daardoor minder zichtbaa</w:t>
      </w:r>
      <w:r>
        <w:t>r voor mensen met minder zicht?</w:t>
      </w:r>
    </w:p>
    <w:p w14:paraId="2524FB88" w14:textId="77777777" w:rsidR="00916E6B" w:rsidRDefault="00DF474B">
      <w:pPr>
        <w:ind w:left="720"/>
      </w:pPr>
      <w:r>
        <w:t>Tekst is best klein in de input field en daardoor minder zichtbaar voor mensen met minder zicht?</w:t>
      </w:r>
    </w:p>
    <w:p w14:paraId="16D260BB" w14:textId="77777777" w:rsidR="00916E6B" w:rsidRDefault="00DF474B">
      <w:pPr>
        <w:ind w:left="720"/>
      </w:pPr>
      <w:r>
        <w:t xml:space="preserve">Dat de applicatie mogelijkheid biedt tussen lichtere en donkere thema. Waarom: voor mensen die slecht ziend en/of kleurenblind </w:t>
      </w:r>
      <w:r>
        <w:t>zijn.</w:t>
      </w:r>
    </w:p>
    <w:p w14:paraId="1FD5B4FC" w14:textId="77777777" w:rsidR="00916E6B" w:rsidRDefault="00DF474B">
      <w:pPr>
        <w:ind w:left="720"/>
      </w:pPr>
      <w:r>
        <w:t>Toegankelijkheid optie knopje: uitlezen van tekst en vergroten van tekst.</w:t>
      </w:r>
    </w:p>
    <w:p w14:paraId="648CF339" w14:textId="77777777" w:rsidR="00916E6B" w:rsidRDefault="00916E6B">
      <w:pPr>
        <w:ind w:left="720"/>
      </w:pPr>
    </w:p>
    <w:p w14:paraId="0E5BBD15" w14:textId="77777777" w:rsidR="00916E6B" w:rsidRDefault="00DF474B">
      <w:pPr>
        <w:pStyle w:val="Ondertitel"/>
      </w:pPr>
      <w:r>
        <w:t>Wat merk Mark op vanuit zijn sport kennis?</w:t>
      </w:r>
    </w:p>
    <w:p w14:paraId="70718D44" w14:textId="77777777" w:rsidR="00916E6B" w:rsidRDefault="00DF474B">
      <w:r>
        <w:tab/>
        <w:t>De page ziet er heel stoer en volwassen uit</w:t>
      </w:r>
    </w:p>
    <w:p w14:paraId="4F456436" w14:textId="77777777" w:rsidR="00916E6B" w:rsidRDefault="00DF474B">
      <w:r>
        <w:tab/>
        <w:t>De visual is:</w:t>
      </w:r>
    </w:p>
    <w:p w14:paraId="342244DC" w14:textId="77777777" w:rsidR="00916E6B" w:rsidRDefault="00DF474B">
      <w:pPr>
        <w:ind w:left="1440"/>
      </w:pPr>
      <w:r>
        <w:t>De balans in de visual is al donker en in combinatie met de achtergrondk</w:t>
      </w:r>
      <w:r>
        <w:t>leur valt de visual weg en maakt de gehele indruk donkerder. Kan slecht zijn voor slechtziende mensen. Het zou veel schelen als de opacity wat meer wordt.</w:t>
      </w:r>
    </w:p>
    <w:p w14:paraId="21B86C36" w14:textId="77777777" w:rsidR="00916E6B" w:rsidRDefault="00916E6B">
      <w:pPr>
        <w:pageBreakBefore/>
      </w:pPr>
    </w:p>
    <w:p w14:paraId="3B1C279D" w14:textId="77777777" w:rsidR="00916E6B" w:rsidRDefault="00DF474B">
      <w:pPr>
        <w:pStyle w:val="Kop1"/>
      </w:pPr>
      <w:r>
        <w:t>Persona:</w:t>
      </w:r>
    </w:p>
    <w:p w14:paraId="42287D43" w14:textId="77777777" w:rsidR="00916E6B" w:rsidRDefault="00DF474B">
      <w:r>
        <w:t xml:space="preserve">Eva, zij is 52 jaar, heeft gewerkt bij een administratie afdeling van een </w:t>
      </w:r>
      <w:r>
        <w:t>ziekenhuis. Ze heeft een MBO4 zorg admin gevolgd en heeft dit ook behaald. Waarom TechGrounds: Eva is nog niet lang uitgeleerd en wil haar eerste stappen naar IT zetten, ze wilt zich blijven ontwikkelen. Hobby: Puzzels min van 1000 stuks &amp; koken.</w:t>
      </w:r>
    </w:p>
    <w:p w14:paraId="265A5B44" w14:textId="77777777" w:rsidR="00916E6B" w:rsidRDefault="00916E6B"/>
    <w:p w14:paraId="736C1711" w14:textId="77777777" w:rsidR="00916E6B" w:rsidRDefault="00DF474B">
      <w:pPr>
        <w:pStyle w:val="Ondertitel"/>
      </w:pPr>
      <w:r>
        <w:t>Wat merk</w:t>
      </w:r>
      <w:r>
        <w:t xml:space="preserve"> Eva op aan de inlog pagina vanuit haar administratieve kennis?</w:t>
      </w:r>
    </w:p>
    <w:p w14:paraId="14BDDF70" w14:textId="77777777" w:rsidR="00916E6B" w:rsidRDefault="00DF474B">
      <w:r>
        <w:tab/>
        <w:t>De inlogpagina is best donker en is onleesbaar.</w:t>
      </w:r>
    </w:p>
    <w:p w14:paraId="533193B1" w14:textId="77777777" w:rsidR="00916E6B" w:rsidRDefault="00DF474B">
      <w:pPr>
        <w:ind w:left="720"/>
      </w:pPr>
      <w:r>
        <w:t>Ze verwacht dat ze kan inloggen en zo niet haar wachtwoord kan wijzigen, omdat ze het vergeten is.</w:t>
      </w:r>
    </w:p>
    <w:p w14:paraId="2FFBDC7F" w14:textId="77777777" w:rsidR="00916E6B" w:rsidRDefault="00DF474B">
      <w:pPr>
        <w:ind w:left="720"/>
      </w:pPr>
      <w:r>
        <w:t>Ze verwacht dat alleen een sterke wachtwoord</w:t>
      </w:r>
      <w:r>
        <w:t xml:space="preserve"> kan invoeren, omdat het te maken heeft met gevoelige data.</w:t>
      </w:r>
    </w:p>
    <w:p w14:paraId="6C46BCE4" w14:textId="77777777" w:rsidR="00916E6B" w:rsidRDefault="00DF474B">
      <w:pPr>
        <w:ind w:left="720"/>
      </w:pPr>
      <w:r>
        <w:t>Ze wilt eigenlijk met een username inloggen i.p.v. een email, want dat vind ze ook gevoelige informatie.</w:t>
      </w:r>
    </w:p>
    <w:p w14:paraId="70C95EFA" w14:textId="77777777" w:rsidR="00916E6B" w:rsidRDefault="00DF474B">
      <w:pPr>
        <w:ind w:left="720"/>
      </w:pPr>
      <w:r>
        <w:t xml:space="preserve">Ze wilt graag dat er een knopje (met een vraagteken) komt om hulp in te schakelen, ze weet </w:t>
      </w:r>
      <w:r>
        <w:t>niet hoe ze haar wachtwoord moet veranderen.</w:t>
      </w:r>
    </w:p>
    <w:p w14:paraId="784D893D" w14:textId="77777777" w:rsidR="00916E6B" w:rsidRDefault="00DF474B">
      <w:pPr>
        <w:ind w:left="720"/>
      </w:pPr>
      <w:r>
        <w:t>Email &amp; wachtwoord invoer eindigen met “ : “, want ze vind het dat alle zinnen met iets moet eindigen – ze is echt into – grammatica.</w:t>
      </w:r>
    </w:p>
    <w:p w14:paraId="5196E311" w14:textId="77777777" w:rsidR="00916E6B" w:rsidRDefault="00DF474B">
      <w:pPr>
        <w:ind w:left="720"/>
      </w:pPr>
      <w:r>
        <w:t>Eva is heel erg gesteld op haar privacy, mag ze gebruik maken van een gastmod</w:t>
      </w:r>
      <w:r>
        <w:t>us en hoe weet ze dat haar gegevens niet gedeeld wordt? Kan dit ergens verwerkt worden?</w:t>
      </w:r>
    </w:p>
    <w:p w14:paraId="2491F166" w14:textId="77777777" w:rsidR="00916E6B" w:rsidRDefault="00DF474B">
      <w:pPr>
        <w:ind w:left="720"/>
      </w:pPr>
      <w:r>
        <w:t>Eva vraagt zich af of zij een pop up krijgt om haar wachtwoord te onthouden, want dit wilt ze natuurlijk niet.</w:t>
      </w:r>
    </w:p>
    <w:p w14:paraId="0DE690F4" w14:textId="77777777" w:rsidR="00916E6B" w:rsidRDefault="00DF474B">
      <w:pPr>
        <w:ind w:left="720"/>
      </w:pPr>
      <w:r>
        <w:t>Als er gebruik wordt gemaakt van cookies, wat zijn de voo</w:t>
      </w:r>
      <w:r>
        <w:t>rwaardes en waar kan ik dit veranderen?</w:t>
      </w:r>
    </w:p>
    <w:p w14:paraId="61538B46" w14:textId="77777777" w:rsidR="00916E6B" w:rsidRDefault="00DF474B">
      <w:pPr>
        <w:ind w:left="720"/>
      </w:pPr>
      <w:r>
        <w:t>Als je een pop-up krijg voor zowel wachtwoord en cookies, dat dit maar eenmalig gebeurd, bijvoorbeeld bij de eerste keer inloggen.</w:t>
      </w:r>
    </w:p>
    <w:p w14:paraId="5D12E3D4" w14:textId="77777777" w:rsidR="00916E6B" w:rsidRDefault="00916E6B">
      <w:pPr>
        <w:pStyle w:val="Ondertitel"/>
      </w:pPr>
    </w:p>
    <w:p w14:paraId="38BB2F55" w14:textId="77777777" w:rsidR="00916E6B" w:rsidRDefault="00DF474B">
      <w:pPr>
        <w:pStyle w:val="Ondertitel"/>
      </w:pPr>
      <w:r>
        <w:t>Wat merk Eva op aan de inlog pagina vanuit haar hobby kennis?</w:t>
      </w:r>
    </w:p>
    <w:p w14:paraId="00139844" w14:textId="77777777" w:rsidR="00916E6B" w:rsidRDefault="00DF474B">
      <w:r>
        <w:tab/>
        <w:t>Eva merkt op dat de t</w:t>
      </w:r>
      <w:r>
        <w:t>ekst in de inlog button niet gecentreerd is en de logo niet geheel is.</w:t>
      </w:r>
    </w:p>
    <w:p w14:paraId="0AC507A7" w14:textId="77777777" w:rsidR="00916E6B" w:rsidRDefault="00DF474B">
      <w:r>
        <w:tab/>
        <w:t xml:space="preserve">Ze vind de kleuren combinatie van de website: </w:t>
      </w:r>
    </w:p>
    <w:p w14:paraId="43C345D2" w14:textId="77777777" w:rsidR="00916E6B" w:rsidRDefault="00DF474B">
      <w:r>
        <w:tab/>
      </w:r>
      <w:r>
        <w:tab/>
      </w:r>
      <w:r>
        <w:tab/>
        <w:t>Te donker</w:t>
      </w:r>
    </w:p>
    <w:p w14:paraId="355A5A9B" w14:textId="77777777" w:rsidR="00916E6B" w:rsidRDefault="00DF474B">
      <w:r>
        <w:tab/>
      </w:r>
      <w:r>
        <w:tab/>
      </w:r>
      <w:r>
        <w:tab/>
        <w:t>Onleesbaar of te moeilijk leesbaar</w:t>
      </w:r>
    </w:p>
    <w:p w14:paraId="6652C15A" w14:textId="77777777" w:rsidR="00916E6B" w:rsidRDefault="00DF474B">
      <w:r>
        <w:tab/>
      </w:r>
      <w:r>
        <w:tab/>
      </w:r>
      <w:r>
        <w:tab/>
        <w:t>Ze vraagt zich af of de content met gegevens gecentreerd is?</w:t>
      </w:r>
    </w:p>
    <w:p w14:paraId="0FD079C2" w14:textId="77777777" w:rsidR="00916E6B" w:rsidRDefault="00DF474B">
      <w:r>
        <w:tab/>
      </w:r>
      <w:r>
        <w:tab/>
      </w:r>
      <w:r>
        <w:tab/>
      </w:r>
    </w:p>
    <w:sectPr w:rsidR="00916E6B">
      <w:headerReference w:type="default" r:id="rId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A061" w14:textId="77777777" w:rsidR="00DF474B" w:rsidRDefault="00DF474B">
      <w:pPr>
        <w:spacing w:after="0" w:line="240" w:lineRule="auto"/>
      </w:pPr>
      <w:r>
        <w:separator/>
      </w:r>
    </w:p>
  </w:endnote>
  <w:endnote w:type="continuationSeparator" w:id="0">
    <w:p w14:paraId="6DDF383B" w14:textId="77777777" w:rsidR="00DF474B" w:rsidRDefault="00DF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A9229" w14:textId="77777777" w:rsidR="00DF474B" w:rsidRDefault="00DF474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782A5E" w14:textId="77777777" w:rsidR="00DF474B" w:rsidRDefault="00DF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66207" w14:textId="77777777" w:rsidR="00484144" w:rsidRDefault="00DF474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6E6B"/>
    <w:rsid w:val="0022660D"/>
    <w:rsid w:val="00916E6B"/>
    <w:rsid w:val="00D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73ED"/>
  <w15:docId w15:val="{3C1EAA18-7F66-41B6-BBBD-50E33BED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  <w:rPr>
      <w:lang w:val="nl-NL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rPr>
      <w:lang w:val="nl-NL"/>
    </w:rPr>
  </w:style>
  <w:style w:type="paragraph" w:styleId="Voettekst">
    <w:name w:val="footer"/>
    <w:basedOn w:val="Standa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rPr>
      <w:lang w:val="nl-NL"/>
    </w:rPr>
  </w:style>
  <w:style w:type="paragraph" w:styleId="Ondertitel">
    <w:name w:val="Subtitle"/>
    <w:basedOn w:val="Standaard"/>
    <w:next w:val="Standaard"/>
    <w:uiPriority w:val="11"/>
    <w:qFormat/>
    <w:rPr>
      <w:rFonts w:eastAsia="Times New Roman"/>
      <w:color w:val="5A5A5A"/>
      <w:spacing w:val="15"/>
    </w:rPr>
  </w:style>
  <w:style w:type="character" w:customStyle="1" w:styleId="OndertitelChar">
    <w:name w:val="Ondertitel Char"/>
    <w:basedOn w:val="Standaardalinea-lettertype"/>
    <w:rPr>
      <w:rFonts w:eastAsia="Times New Roman"/>
      <w:color w:val="5A5A5A"/>
      <w:spacing w:val="15"/>
      <w:lang w:val="nl-NL"/>
    </w:rPr>
  </w:style>
  <w:style w:type="character" w:customStyle="1" w:styleId="Kop1Char">
    <w:name w:val="Kop 1 Char"/>
    <w:basedOn w:val="Standaardalinea-lettertype"/>
    <w:rPr>
      <w:rFonts w:ascii="Calibri Light" w:eastAsia="Times New Roman" w:hAnsi="Calibri Light" w:cs="Times New Roman"/>
      <w:color w:val="2F5496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 Langendoen</dc:creator>
  <dc:description/>
  <cp:lastModifiedBy>Arend Langendoen</cp:lastModifiedBy>
  <cp:revision>2</cp:revision>
  <dcterms:created xsi:type="dcterms:W3CDTF">2021-02-25T14:28:00Z</dcterms:created>
  <dcterms:modified xsi:type="dcterms:W3CDTF">2021-02-25T14:28:00Z</dcterms:modified>
</cp:coreProperties>
</file>